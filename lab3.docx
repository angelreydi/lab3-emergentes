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6562" w14:textId="13981247" w:rsidR="005D703A" w:rsidRDefault="00A45F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334AC" wp14:editId="44787CAE">
                <wp:simplePos x="0" y="0"/>
                <wp:positionH relativeFrom="page">
                  <wp:posOffset>1762456</wp:posOffset>
                </wp:positionH>
                <wp:positionV relativeFrom="paragraph">
                  <wp:posOffset>6404610</wp:posOffset>
                </wp:positionV>
                <wp:extent cx="4476115" cy="2154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215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8C981" w14:textId="290BF112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="00526DC6" w:rsidRPr="00526DC6">
                              <w:t xml:space="preserve"> </w:t>
                            </w:r>
                            <w:sdt>
                              <w:sdtPr>
                                <w:id w:val="421538031"/>
                              </w:sdtPr>
                              <w:sdtContent>
                                <w:r w:rsidR="00526DC6">
                                  <w:t xml:space="preserve">Angel </w:t>
                                </w:r>
                                <w:proofErr w:type="spellStart"/>
                                <w:r w:rsidR="00526DC6">
                                  <w:t>Reydi</w:t>
                                </w:r>
                                <w:proofErr w:type="spellEnd"/>
                                <w:r w:rsidR="00526DC6">
                                  <w:t xml:space="preserve"> Cari Quispe</w:t>
                                </w:r>
                              </w:sdtContent>
                            </w:sdt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</w:p>
                          <w:p w14:paraId="16E73401" w14:textId="109F81F0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EndPr/>
                              <w:sdtContent>
                                <w:proofErr w:type="spellStart"/>
                                <w:r w:rsidR="00526DC6">
                                  <w:t>Ingenieria</w:t>
                                </w:r>
                                <w:proofErr w:type="spellEnd"/>
                                <w:r w:rsidR="00526DC6">
                                  <w:t xml:space="preserve"> </w:t>
                                </w:r>
                                <w:proofErr w:type="spellStart"/>
                                <w:r w:rsidR="00526DC6">
                                  <w:t>Informatica</w:t>
                                </w:r>
                                <w:proofErr w:type="spellEnd"/>
                              </w:sdtContent>
                            </w:sdt>
                          </w:p>
                          <w:p w14:paraId="3EC2D18C" w14:textId="74467C98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EndPr/>
                              <w:sdtContent>
                                <w:proofErr w:type="spellStart"/>
                                <w:r w:rsidR="00526DC6">
                                  <w:t>Teofilo</w:t>
                                </w:r>
                                <w:proofErr w:type="spellEnd"/>
                                <w:r w:rsidR="00526DC6">
                                  <w:t xml:space="preserve"> Copa</w:t>
                                </w:r>
                              </w:sdtContent>
                            </w:sdt>
                          </w:p>
                          <w:p w14:paraId="03A31EEE" w14:textId="6409C6A0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EndPr/>
                              <w:sdtContent>
                                <w:proofErr w:type="spellStart"/>
                                <w:r w:rsidR="00526DC6">
                                  <w:t>Tecnologias</w:t>
                                </w:r>
                                <w:proofErr w:type="spellEnd"/>
                                <w:r w:rsidR="00526DC6">
                                  <w:t xml:space="preserve"> Emergentes</w:t>
                                </w:r>
                              </w:sdtContent>
                            </w:sdt>
                          </w:p>
                          <w:p w14:paraId="23E64E21" w14:textId="77653FF7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4-04-23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26DC6">
                                  <w:t>23/04/2024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334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8.8pt;margin-top:504.3pt;width:352.45pt;height:169.6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" filled="f" stroked="f" strokeweight=".5pt">
                <v:textbox>
                  <w:txbxContent>
                    <w:p w14:paraId="29C8C981" w14:textId="290BF112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="00526DC6" w:rsidRPr="00526DC6">
                        <w:t xml:space="preserve"> </w:t>
                      </w:r>
                      <w:sdt>
                        <w:sdtPr>
                          <w:id w:val="421538031"/>
                        </w:sdtPr>
                        <w:sdtContent>
                          <w:r w:rsidR="00526DC6">
                            <w:t xml:space="preserve">Angel </w:t>
                          </w:r>
                          <w:proofErr w:type="spellStart"/>
                          <w:r w:rsidR="00526DC6">
                            <w:t>Reydi</w:t>
                          </w:r>
                          <w:proofErr w:type="spellEnd"/>
                          <w:r w:rsidR="00526DC6">
                            <w:t xml:space="preserve"> Cari Quispe</w:t>
                          </w:r>
                        </w:sdtContent>
                      </w:sdt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</w:p>
                    <w:p w14:paraId="16E73401" w14:textId="109F81F0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EndPr/>
                        <w:sdtContent>
                          <w:proofErr w:type="spellStart"/>
                          <w:r w:rsidR="00526DC6">
                            <w:t>Ingenieria</w:t>
                          </w:r>
                          <w:proofErr w:type="spellEnd"/>
                          <w:r w:rsidR="00526DC6">
                            <w:t xml:space="preserve"> </w:t>
                          </w:r>
                          <w:proofErr w:type="spellStart"/>
                          <w:r w:rsidR="00526DC6">
                            <w:t>Informatica</w:t>
                          </w:r>
                          <w:proofErr w:type="spellEnd"/>
                        </w:sdtContent>
                      </w:sdt>
                    </w:p>
                    <w:p w14:paraId="3EC2D18C" w14:textId="74467C98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EndPr/>
                        <w:sdtContent>
                          <w:proofErr w:type="spellStart"/>
                          <w:r w:rsidR="00526DC6">
                            <w:t>Teofilo</w:t>
                          </w:r>
                          <w:proofErr w:type="spellEnd"/>
                          <w:r w:rsidR="00526DC6">
                            <w:t xml:space="preserve"> Copa</w:t>
                          </w:r>
                        </w:sdtContent>
                      </w:sdt>
                    </w:p>
                    <w:p w14:paraId="03A31EEE" w14:textId="6409C6A0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EndPr/>
                        <w:sdtContent>
                          <w:proofErr w:type="spellStart"/>
                          <w:r w:rsidR="00526DC6">
                            <w:t>Tecnologias</w:t>
                          </w:r>
                          <w:proofErr w:type="spellEnd"/>
                          <w:r w:rsidR="00526DC6">
                            <w:t xml:space="preserve"> Emergentes</w:t>
                          </w:r>
                        </w:sdtContent>
                      </w:sdt>
                    </w:p>
                    <w:p w14:paraId="23E64E21" w14:textId="77653FF7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4-04-23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26DC6">
                            <w:t>23/04/2024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40304" wp14:editId="7B048831">
                <wp:simplePos x="0" y="0"/>
                <wp:positionH relativeFrom="margin">
                  <wp:posOffset>1370661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EndPr/>
                            <w:sdtContent>
                              <w:p w14:paraId="7B405570" w14:textId="3E2133E3" w:rsidR="00F82FFB" w:rsidRDefault="00526DC6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Laboratorio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Nro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  <w:showingPlcHdr/>
                            </w:sdtPr>
                            <w:sdtEndPr/>
                            <w:sdtContent>
                              <w:p w14:paraId="6E1AAADD" w14:textId="45896D01" w:rsidR="00F82FFB" w:rsidRPr="00F82FFB" w:rsidRDefault="00526DC6" w:rsidP="00F82FFB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0304" id="Cuadro de texto 1" o:spid="_x0000_s1027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EndPr/>
                      <w:sdtContent>
                        <w:p w14:paraId="7B405570" w14:textId="3E2133E3" w:rsidR="00F82FFB" w:rsidRDefault="00526DC6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Laboratorio </w:t>
                          </w:r>
                          <w:proofErr w:type="spellStart"/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Nro</w:t>
                          </w:r>
                          <w:proofErr w:type="spellEnd"/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 3</w:t>
                          </w:r>
                        </w:p>
                      </w:sdtContent>
                    </w:sd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  <w:showingPlcHdr/>
                      </w:sdtPr>
                      <w:sdtEndPr/>
                      <w:sdtContent>
                        <w:p w14:paraId="6E1AAADD" w14:textId="45896D01" w:rsidR="00F82FFB" w:rsidRPr="00F82FFB" w:rsidRDefault="00526DC6" w:rsidP="00F82FFB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9B489" wp14:editId="5BBFEBF8">
                <wp:simplePos x="0" y="0"/>
                <wp:positionH relativeFrom="column">
                  <wp:posOffset>1315085</wp:posOffset>
                </wp:positionH>
                <wp:positionV relativeFrom="paragraph">
                  <wp:posOffset>855014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Nombre de la Facultad"/>
                              <w:tag w:val="Nombre de la Facultad"/>
                              <w:id w:val="-1388872966"/>
                            </w:sdtPr>
                            <w:sdtEndPr/>
                            <w:sdtContent>
                              <w:p w14:paraId="46E0A58B" w14:textId="5A8694CB" w:rsidR="000D579D" w:rsidRDefault="00526DC6" w:rsidP="000D579D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>Tecnologia</w:t>
                                </w:r>
                                <w:proofErr w:type="spellEnd"/>
                              </w:p>
                            </w:sdtContent>
                          </w:sdt>
                          <w:p w14:paraId="333B9F90" w14:textId="77777777" w:rsidR="000D579D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</w:pPr>
                          </w:p>
                          <w:p w14:paraId="11651787" w14:textId="77777777" w:rsidR="000D579D" w:rsidRDefault="000D5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B489" id="Cuadro de texto 5" o:spid="_x0000_s1028" type="#_x0000_t202" style="position:absolute;margin-left:103.55pt;margin-top:67.3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Nombre de la Facultad"/>
                        <w:tag w:val="Nombre de la Facultad"/>
                        <w:id w:val="-1388872966"/>
                      </w:sdtPr>
                      <w:sdtEndPr/>
                      <w:sdtContent>
                        <w:p w14:paraId="46E0A58B" w14:textId="5A8694CB" w:rsidR="000D579D" w:rsidRDefault="00526DC6" w:rsidP="000D579D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  <w:t>Tecnologia</w:t>
                          </w:r>
                          <w:proofErr w:type="spellEnd"/>
                        </w:p>
                      </w:sdtContent>
                    </w:sdt>
                    <w:p w14:paraId="333B9F90" w14:textId="77777777" w:rsidR="000D579D" w:rsidRDefault="000D579D" w:rsidP="000D579D">
                      <w:pPr>
                        <w:tabs>
                          <w:tab w:val="left" w:pos="1589"/>
                        </w:tabs>
                        <w:jc w:val="center"/>
                      </w:pPr>
                    </w:p>
                    <w:p w14:paraId="11651787" w14:textId="77777777" w:rsidR="000D579D" w:rsidRDefault="000D579D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CCC8134" wp14:editId="7C85883F">
            <wp:extent cx="6702425" cy="9072438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j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99" cy="90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DA00" w14:textId="77777777" w:rsidR="00526DC6" w:rsidRDefault="00526DC6"/>
    <w:sectPr w:rsidR="00526DC6" w:rsidSect="000D579D">
      <w:pgSz w:w="12240" w:h="15840" w:code="1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C6"/>
    <w:rsid w:val="000D579D"/>
    <w:rsid w:val="0019573D"/>
    <w:rsid w:val="004864DC"/>
    <w:rsid w:val="00526DC6"/>
    <w:rsid w:val="005D703A"/>
    <w:rsid w:val="00623159"/>
    <w:rsid w:val="009045AB"/>
    <w:rsid w:val="00A45FAB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4837"/>
  <w15:chartTrackingRefBased/>
  <w15:docId w15:val="{73DACBF1-BFE5-485E-ADCB-0D8E3C18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semar\Documents\semestre%201%202024\emergentes\laboratorio3\caratula%20uajm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caratula uajms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2024-04-24T01:17:00Z</dcterms:created>
  <dcterms:modified xsi:type="dcterms:W3CDTF">2024-04-24T01:20:00Z</dcterms:modified>
</cp:coreProperties>
</file>